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8EBA" w14:textId="77777777" w:rsidR="00B442A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JAVA PROGRAM 2D ARRAY.</w:t>
      </w:r>
    </w:p>
    <w:p w14:paraId="31075315" w14:textId="77777777" w:rsidR="00B442AA" w:rsidRDefault="00000000">
      <w:r>
        <w:rPr>
          <w:sz w:val="28"/>
          <w:szCs w:val="28"/>
        </w:rPr>
        <w:t>1)</w:t>
      </w:r>
      <w:r>
        <w:t xml:space="preserve"> </w:t>
      </w:r>
      <w:r>
        <w:rPr>
          <w:sz w:val="28"/>
          <w:szCs w:val="28"/>
        </w:rPr>
        <w:t>import java.util.Scanner;</w:t>
      </w:r>
    </w:p>
    <w:p w14:paraId="010B1A7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Main{</w:t>
      </w:r>
    </w:p>
    <w:p w14:paraId="2203AFF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 int linearSearch( int[] arr,int n,int key)</w:t>
      </w:r>
    </w:p>
    <w:p w14:paraId="02822A9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6A8A70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for(int i=0;i&lt;arr.length;i++){</w:t>
      </w:r>
    </w:p>
    <w:p w14:paraId="1F1B9FC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if(arr[i]==key){</w:t>
      </w:r>
    </w:p>
    <w:p w14:paraId="01CD764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i;</w:t>
      </w:r>
    </w:p>
    <w:p w14:paraId="423E50B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BAC342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85AD18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-1;</w:t>
      </w:r>
    </w:p>
    <w:p w14:paraId="5F251BF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DAE5FC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 {</w:t>
      </w:r>
    </w:p>
    <w:p w14:paraId="159CD34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Main m=new Main();</w:t>
      </w:r>
    </w:p>
    <w:p w14:paraId="3C61DB9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n;</w:t>
      </w:r>
    </w:p>
    <w:p w14:paraId="11318A9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key=50;</w:t>
      </w:r>
    </w:p>
    <w:p w14:paraId="349F9EA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Scanner sc=new Scanner(System.in);</w:t>
      </w:r>
    </w:p>
    <w:p w14:paraId="6A970D1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System.out.println("Enter the number of elements:");</w:t>
      </w:r>
    </w:p>
    <w:p w14:paraId="3FDD242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n=sc.nextInt();</w:t>
      </w:r>
    </w:p>
    <w:p w14:paraId="21C2053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a[]=new int[n];</w:t>
      </w:r>
    </w:p>
    <w:p w14:paraId="2B4E6579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System.out.println("Enter elements");</w:t>
      </w:r>
    </w:p>
    <w:p w14:paraId="799794A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i=0;i&lt;n;i++)</w:t>
      </w:r>
    </w:p>
    <w:p w14:paraId="472F496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C20A44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a[i]=sc.nextInt();</w:t>
      </w:r>
    </w:p>
    <w:p w14:paraId="0B4A1A4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4DF909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index=m.linearSearch(a,n,key);</w:t>
      </w:r>
    </w:p>
    <w:p w14:paraId="7FBA55B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if(index==-1)</w:t>
      </w:r>
    </w:p>
    <w:p w14:paraId="2A77CA3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System.out.println("Not found");</w:t>
      </w:r>
    </w:p>
    <w:p w14:paraId="50956D6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F92146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System.out.println(key+"is found at index:"+index);</w:t>
      </w:r>
    </w:p>
    <w:p w14:paraId="722692E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CDEAB0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  <w:r>
        <w:rPr>
          <w:sz w:val="28"/>
          <w:szCs w:val="28"/>
        </w:rPr>
        <w:tab/>
        <w:t>;</w:t>
      </w:r>
    </w:p>
    <w:p w14:paraId="15549A0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9A651B0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4E2C0BC6" wp14:editId="0ACC8838">
            <wp:extent cx="3225966" cy="1644731"/>
            <wp:effectExtent l="0" t="0" r="0" b="0"/>
            <wp:docPr id="112234465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6447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98C7E5" w14:textId="77777777" w:rsidR="00B442AA" w:rsidRDefault="00000000">
      <w:r>
        <w:rPr>
          <w:sz w:val="28"/>
          <w:szCs w:val="28"/>
        </w:rPr>
        <w:t>2)</w:t>
      </w:r>
      <w:r>
        <w:t xml:space="preserve"> </w:t>
      </w:r>
      <w:r>
        <w:rPr>
          <w:sz w:val="28"/>
          <w:szCs w:val="28"/>
        </w:rPr>
        <w:t>public class Main{</w:t>
      </w:r>
    </w:p>
    <w:p w14:paraId="7C3978C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static int linearSearch( int[] arr,int key)</w:t>
      </w:r>
    </w:p>
    <w:p w14:paraId="43DC3DC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33B6F2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for(int i=0;i&lt;arr.length;i++){</w:t>
      </w:r>
    </w:p>
    <w:p w14:paraId="4A25412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if(arr[i]==key){</w:t>
      </w:r>
    </w:p>
    <w:p w14:paraId="12406DE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i;</w:t>
      </w:r>
    </w:p>
    <w:p w14:paraId="4CC5D5E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CAB7FE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A56358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-1;</w:t>
      </w:r>
    </w:p>
    <w:p w14:paraId="185064D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F3A76E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public static void main(String[] args) {</w:t>
      </w:r>
    </w:p>
    <w:p w14:paraId="60F08F7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int []a={10,20,30,50,70,90};</w:t>
      </w:r>
    </w:p>
    <w:p w14:paraId="07BC219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key=50;</w:t>
      </w:r>
    </w:p>
    <w:p w14:paraId="57609C0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04DB48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index=linearSearch(a,key);</w:t>
      </w:r>
    </w:p>
    <w:p w14:paraId="30132A3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if(index==-1)</w:t>
      </w:r>
    </w:p>
    <w:p w14:paraId="6A470F9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System.out.println("Not found");</w:t>
      </w:r>
    </w:p>
    <w:p w14:paraId="432CFF1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3044331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System.out.println(key+"is found at index:"+index);</w:t>
      </w:r>
    </w:p>
    <w:p w14:paraId="436993C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4566A7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};</w:t>
      </w:r>
    </w:p>
    <w:p w14:paraId="423F542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28B94B1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6392854A" wp14:editId="07104386">
            <wp:extent cx="2616336" cy="838239"/>
            <wp:effectExtent l="0" t="0" r="0" b="0"/>
            <wp:docPr id="14894978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6" cy="838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D3F2D7" w14:textId="77777777" w:rsidR="00B442AA" w:rsidRDefault="00000000">
      <w:r>
        <w:rPr>
          <w:sz w:val="28"/>
          <w:szCs w:val="28"/>
        </w:rPr>
        <w:t>3)</w:t>
      </w:r>
      <w:r>
        <w:t xml:space="preserve"> </w:t>
      </w:r>
      <w:r>
        <w:rPr>
          <w:sz w:val="28"/>
          <w:szCs w:val="28"/>
        </w:rPr>
        <w:t>public class TwodimensionalLoop{</w:t>
      </w:r>
    </w:p>
    <w:p w14:paraId="5117DFD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public static void main(String[] args) </w:t>
      </w:r>
    </w:p>
    <w:p w14:paraId="1BF3551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113EAE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int[][] a={{10,20},{30,40},{50,60}};</w:t>
      </w:r>
    </w:p>
    <w:p w14:paraId="5426BB4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System.out.println("Two Dimensional array elements are:");</w:t>
      </w:r>
    </w:p>
    <w:p w14:paraId="6CEBE1E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for(int i=0;i&lt;3;i++)</w:t>
      </w:r>
    </w:p>
    <w:p w14:paraId="3045EA2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533C909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for(int j=0;j&lt;2;j++)</w:t>
      </w:r>
    </w:p>
    <w:p w14:paraId="2EB417F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E08335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System.out.print(a[i][j]+" ");</w:t>
      </w:r>
    </w:p>
    <w:p w14:paraId="2BA5D3C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3B9CD2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System.out.println();    }</w:t>
      </w:r>
    </w:p>
    <w:p w14:paraId="5A00784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F12581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5DC940B7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15FB24C7" wp14:editId="5EBEA981">
            <wp:extent cx="3245013" cy="1447870"/>
            <wp:effectExtent l="0" t="0" r="0" b="0"/>
            <wp:docPr id="20721598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013" cy="14478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CC4A3B2" w14:textId="77777777" w:rsidR="00B442AA" w:rsidRDefault="00000000">
      <w:r>
        <w:rPr>
          <w:sz w:val="28"/>
          <w:szCs w:val="28"/>
        </w:rPr>
        <w:t>4)</w:t>
      </w:r>
      <w:r>
        <w:t xml:space="preserve"> </w:t>
      </w:r>
      <w:r>
        <w:rPr>
          <w:sz w:val="28"/>
          <w:szCs w:val="28"/>
        </w:rPr>
        <w:t>import java.util.Scanner;</w:t>
      </w:r>
    </w:p>
    <w:p w14:paraId="6EC896C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TwodimensionalLoop{</w:t>
      </w:r>
    </w:p>
    <w:p w14:paraId="204CB26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public static void main(String[] args) </w:t>
      </w:r>
    </w:p>
    <w:p w14:paraId="3964BAC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85D9E2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Scanner sc=new Scanner(System.in);</w:t>
      </w:r>
    </w:p>
    <w:p w14:paraId="6A89642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int[][] a=new int[4][3];</w:t>
      </w:r>
    </w:p>
    <w:p w14:paraId="33D3530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i,j;</w:t>
      </w:r>
    </w:p>
    <w:p w14:paraId="4D24215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System.out.println("Enter array elements");</w:t>
      </w:r>
    </w:p>
    <w:p w14:paraId="7E2091A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for(i=0;i&lt;4;i++)</w:t>
      </w:r>
    </w:p>
    <w:p w14:paraId="4280753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51E2FE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for( j=0;j&lt;3;j++)</w:t>
      </w:r>
    </w:p>
    <w:p w14:paraId="021F7D3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0D14775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a[i][j]=sc.nextInt();</w:t>
      </w:r>
    </w:p>
    <w:p w14:paraId="6532E07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BDAAF0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F79A71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System.out.println("Two Dimensional array elements are:");</w:t>
      </w:r>
    </w:p>
    <w:p w14:paraId="390BE77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for( i=0;i&lt;4;i++)</w:t>
      </w:r>
    </w:p>
    <w:p w14:paraId="18BB65F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{</w:t>
      </w:r>
    </w:p>
    <w:p w14:paraId="6844B01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for( j=0;j&lt;3;j++)</w:t>
      </w:r>
    </w:p>
    <w:p w14:paraId="2E2454F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2DD910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System.out.print(a[i][j]);</w:t>
      </w:r>
    </w:p>
    <w:p w14:paraId="4911A3F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4CB2BB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System.out.println();    }</w:t>
      </w:r>
    </w:p>
    <w:p w14:paraId="415808A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50E95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6013FC4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C1210D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53799114" wp14:editId="79BF9696">
            <wp:extent cx="3168816" cy="1752694"/>
            <wp:effectExtent l="0" t="0" r="0" b="0"/>
            <wp:docPr id="132330597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816" cy="175269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1DEEF4" w14:textId="77777777" w:rsidR="00B442AA" w:rsidRDefault="00000000">
      <w:r>
        <w:rPr>
          <w:sz w:val="28"/>
          <w:szCs w:val="28"/>
        </w:rPr>
        <w:t>5)</w:t>
      </w:r>
      <w:r>
        <w:t xml:space="preserve"> </w:t>
      </w:r>
      <w:r>
        <w:rPr>
          <w:sz w:val="28"/>
          <w:szCs w:val="28"/>
        </w:rPr>
        <w:t>import java.util.Scanner;</w:t>
      </w:r>
    </w:p>
    <w:p w14:paraId="7464CA99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TwodimensionalLoop{</w:t>
      </w:r>
    </w:p>
    <w:p w14:paraId="59BD461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public static void main(String[] args) </w:t>
      </w:r>
    </w:p>
    <w:p w14:paraId="4D37DFE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395E6E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String[][] salutation={{"Mr.","Mrs.","Ms."},{"Kumar"}};</w:t>
      </w:r>
    </w:p>
    <w:p w14:paraId="58C71B8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System.out.println(salutation[0][0]+" "+salutation[1][0]);</w:t>
      </w:r>
    </w:p>
    <w:p w14:paraId="6978097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System.out.println(salutation[0][1]+" "+salutation[1][0]);</w:t>
      </w:r>
    </w:p>
    <w:p w14:paraId="3D1125D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System.out.println(salutation[0][2]+" "+salutation[1][0]);</w:t>
      </w:r>
    </w:p>
    <w:p w14:paraId="55E5F86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7884C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8B9B72" w14:textId="77777777" w:rsidR="00B442AA" w:rsidRDefault="00000000">
      <w:r>
        <w:rPr>
          <w:noProof/>
          <w:sz w:val="28"/>
          <w:szCs w:val="28"/>
        </w:rPr>
        <w:lastRenderedPageBreak/>
        <w:drawing>
          <wp:inline distT="0" distB="0" distL="0" distR="0" wp14:anchorId="4600EF07" wp14:editId="2CDEC72C">
            <wp:extent cx="2597280" cy="1378019"/>
            <wp:effectExtent l="0" t="0" r="0" b="0"/>
            <wp:docPr id="9356735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280" cy="13780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AD71857" w14:textId="77777777" w:rsidR="00B442AA" w:rsidRDefault="00000000">
      <w:r>
        <w:rPr>
          <w:sz w:val="28"/>
          <w:szCs w:val="28"/>
        </w:rPr>
        <w:t>6)</w:t>
      </w:r>
      <w:r>
        <w:t xml:space="preserve"> </w:t>
      </w:r>
      <w:r>
        <w:rPr>
          <w:sz w:val="28"/>
          <w:szCs w:val="28"/>
        </w:rPr>
        <w:t>import java.util.Scanner;</w:t>
      </w:r>
    </w:p>
    <w:p w14:paraId="38CD96B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TwodimensionalLoop{</w:t>
      </w:r>
    </w:p>
    <w:p w14:paraId="421C1E3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public static void main(String[] args) </w:t>
      </w:r>
    </w:p>
    <w:p w14:paraId="4BC0B44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AD0980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[][] board=new int[3][3];</w:t>
      </w:r>
    </w:p>
    <w:p w14:paraId="6F66148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i,j;</w:t>
      </w:r>
    </w:p>
    <w:p w14:paraId="3A2E1E70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Scanner sc=new Scanner(System.in);</w:t>
      </w:r>
    </w:p>
    <w:p w14:paraId="16528CB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System.out.println("Enter array elements");</w:t>
      </w:r>
    </w:p>
    <w:p w14:paraId="77ED6D7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for(i=0;i&lt;board.length;i++)</w:t>
      </w:r>
    </w:p>
    <w:p w14:paraId="6A8D93B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5469E9A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for(j=0;j&lt;board[i].length;j++){</w:t>
      </w:r>
    </w:p>
    <w:p w14:paraId="7E36127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board[i][j]=sc.nextInt();</w:t>
      </w:r>
    </w:p>
    <w:p w14:paraId="7B6E8AA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5AC9665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7B68947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System.out.println("Array elements are:");</w:t>
      </w:r>
    </w:p>
    <w:p w14:paraId="76155AA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for(i=0;i&lt;board.length;i++)</w:t>
      </w:r>
    </w:p>
    <w:p w14:paraId="2C445B9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557B7BD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for(j=0;j&lt;board[i].length;j++){</w:t>
      </w:r>
    </w:p>
    <w:p w14:paraId="7D4BA15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System.out.print(board[i][j]+" ");</w:t>
      </w:r>
    </w:p>
    <w:p w14:paraId="5979F24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364F8B7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System.out.println();</w:t>
      </w:r>
    </w:p>
    <w:p w14:paraId="24A73F7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3F3B424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F6B5E09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0365D9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798B9E79" wp14:editId="7C4B90B3">
            <wp:extent cx="2635383" cy="1949546"/>
            <wp:effectExtent l="0" t="0" r="0" b="0"/>
            <wp:docPr id="15531797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83" cy="1949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E6702DB" w14:textId="77777777" w:rsidR="00B442AA" w:rsidRDefault="00000000">
      <w:r>
        <w:rPr>
          <w:sz w:val="28"/>
          <w:szCs w:val="28"/>
        </w:rPr>
        <w:t>7)</w:t>
      </w:r>
      <w:r>
        <w:t xml:space="preserve"> </w:t>
      </w:r>
      <w:r>
        <w:rPr>
          <w:sz w:val="28"/>
          <w:szCs w:val="28"/>
        </w:rPr>
        <w:t>import java.util.*;</w:t>
      </w:r>
    </w:p>
    <w:p w14:paraId="30E5814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TwodimensionalLoop{</w:t>
      </w:r>
    </w:p>
    <w:p w14:paraId="6F9D1B9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public static void main(String[] args) </w:t>
      </w:r>
    </w:p>
    <w:p w14:paraId="79395749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7D67219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[][] board=new int[3][3];</w:t>
      </w:r>
    </w:p>
    <w:p w14:paraId="68E3F62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i,j;</w:t>
      </w:r>
    </w:p>
    <w:p w14:paraId="0C683F6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Scanner sc=new Scanner(System.in);</w:t>
      </w:r>
    </w:p>
    <w:p w14:paraId="1654C2C3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System.out.println("Enter array elements");</w:t>
      </w:r>
    </w:p>
    <w:p w14:paraId="4CC067B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for(i=0;i&lt;board.length;i++)</w:t>
      </w:r>
    </w:p>
    <w:p w14:paraId="0C58A0A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3F178B6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for(j=0;j&lt;board[i].length;j++){</w:t>
      </w:r>
    </w:p>
    <w:p w14:paraId="054B770A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board[i][j]=sc.nextInt();</w:t>
      </w:r>
    </w:p>
    <w:p w14:paraId="3B2269D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3243213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545E191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System.out.println(Arrays.deepToString(board));</w:t>
      </w:r>
    </w:p>
    <w:p w14:paraId="38F56697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396D838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5B8F43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79FB0FE5" wp14:editId="2F9DC18C">
            <wp:extent cx="3073554" cy="1854293"/>
            <wp:effectExtent l="0" t="0" r="0" b="0"/>
            <wp:docPr id="3047026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4" cy="18542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893C02E" w14:textId="77777777" w:rsidR="00B442AA" w:rsidRDefault="00000000">
      <w:r>
        <w:rPr>
          <w:sz w:val="28"/>
          <w:szCs w:val="28"/>
        </w:rPr>
        <w:t>8)</w:t>
      </w:r>
      <w:r>
        <w:t xml:space="preserve"> </w:t>
      </w:r>
      <w:r>
        <w:rPr>
          <w:sz w:val="28"/>
          <w:szCs w:val="28"/>
        </w:rPr>
        <w:t>public class TwodimensionalLoop{</w:t>
      </w:r>
    </w:p>
    <w:p w14:paraId="2740591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public static void main(String[] args) </w:t>
      </w:r>
    </w:p>
    <w:p w14:paraId="6AA6798E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F923141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[] board={1,2,3,4,5};</w:t>
      </w:r>
    </w:p>
    <w:p w14:paraId="767836F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int i,j,sum=0;</w:t>
      </w:r>
    </w:p>
    <w:p w14:paraId="7CE1B64F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double avg;</w:t>
      </w:r>
    </w:p>
    <w:p w14:paraId="7A1BFC64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System.out.println("Enter array elements");</w:t>
      </w:r>
    </w:p>
    <w:p w14:paraId="1EAE86BC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for(i=0;i&lt;board.length;i++)</w:t>
      </w:r>
    </w:p>
    <w:p w14:paraId="28739E42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{</w:t>
      </w:r>
    </w:p>
    <w:p w14:paraId="768B1A2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sum+=board[i];</w:t>
      </w:r>
    </w:p>
    <w:p w14:paraId="51770B48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 w14:paraId="5EF89D2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avg=sum/board.length;</w:t>
      </w:r>
    </w:p>
    <w:p w14:paraId="02B1AC66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52F869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System.out.println("Sum is"+sum);</w:t>
      </w:r>
    </w:p>
    <w:p w14:paraId="3B4C32C5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System.out.println("Avg is"+avg);</w:t>
      </w:r>
    </w:p>
    <w:p w14:paraId="7544722D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DDD148B" w14:textId="77777777" w:rsidR="00B442A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569FD6E" w14:textId="77777777" w:rsidR="00B442AA" w:rsidRDefault="00000000">
      <w:r>
        <w:rPr>
          <w:noProof/>
          <w:sz w:val="28"/>
          <w:szCs w:val="28"/>
        </w:rPr>
        <w:drawing>
          <wp:inline distT="0" distB="0" distL="0" distR="0" wp14:anchorId="5216ED5A" wp14:editId="549C7933">
            <wp:extent cx="2216267" cy="1339916"/>
            <wp:effectExtent l="0" t="0" r="0" b="0"/>
            <wp:docPr id="75892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7" cy="1339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B442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A2F4" w14:textId="77777777" w:rsidR="0032015A" w:rsidRDefault="0032015A">
      <w:pPr>
        <w:spacing w:after="0" w:line="240" w:lineRule="auto"/>
      </w:pPr>
      <w:r>
        <w:separator/>
      </w:r>
    </w:p>
  </w:endnote>
  <w:endnote w:type="continuationSeparator" w:id="0">
    <w:p w14:paraId="72F63AAE" w14:textId="77777777" w:rsidR="0032015A" w:rsidRDefault="0032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F08DC" w14:textId="77777777" w:rsidR="0032015A" w:rsidRDefault="003201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DF461A9" w14:textId="77777777" w:rsidR="0032015A" w:rsidRDefault="00320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442AA"/>
    <w:rsid w:val="000333D4"/>
    <w:rsid w:val="0032015A"/>
    <w:rsid w:val="00B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C713"/>
  <w15:docId w15:val="{A9900772-C8BB-41E1-A251-6C2A29B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Modi</dc:creator>
  <dc:description/>
  <cp:lastModifiedBy>Shreya Modi</cp:lastModifiedBy>
  <cp:revision>2</cp:revision>
  <dcterms:created xsi:type="dcterms:W3CDTF">2023-10-06T01:54:00Z</dcterms:created>
  <dcterms:modified xsi:type="dcterms:W3CDTF">2023-10-06T01:54:00Z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97999eea-93fb-48b8-adf9-f23ade8f0c7f</vt:lpwstr>
  </property>
</Properties>
</file>